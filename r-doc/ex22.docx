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INPUT: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6"/>
          <w:szCs w:val="24"/>
        </w:rPr>
      </w:pPr>
      <w:r>
        <w:rPr>
          <w:rFonts w:ascii="Times New Roman" w:hAnsi="Times New Roman"/>
          <w:b w:val="false"/>
          <w:bCs w:val="false"/>
          <w:sz w:val="26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#Truncated Poisson Distribution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lambda &lt;- 2 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#Simulate data from the truncated poisson distribution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num_samples &lt;- 1000 # Number of samples to generate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samples &lt;- rpois(num_samples,lambda)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truncated_samples &lt;- samples[samples&gt;0] #Truncated at zero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#Calculate Mean and Variance of the truncated distribution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mean_truncated &lt;- mean(truncated_samples)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variance_truncated &lt;- var(truncated_samples)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#Plot the histogran of the truncated samples 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hist(truncated_samples,main="Truncated Poisson Distribution",xlab="Values",ylab="Frequency")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#Print Mean and Variance of the truncated distribution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cat("Mean (Truncated) :",mean_truncated,"\n")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cat("Variance (Truncated) :",variance_truncated,"\n")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  <w:r>
        <w:br w:type="page"/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OUTPUT: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4"/>
        </w:rPr>
      </w:pPr>
      <w:r>
        <w:rPr>
          <w:rFonts w:ascii="Times New Roman" w:hAnsi="Times New Roman"/>
          <w:b/>
          <w:bCs/>
          <w:sz w:val="30"/>
          <w:szCs w:val="24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&gt; cat("Mean (Truncated) :",mean_truncated,"\n")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Mean (Truncated) : 2.330286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&gt; cat("Variance (Truncated) :",variance_truncated,"\n")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Variance (Truncated) : 1.560123 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245110</wp:posOffset>
            </wp:positionH>
            <wp:positionV relativeFrom="paragraph">
              <wp:posOffset>635</wp:posOffset>
            </wp:positionV>
            <wp:extent cx="4353560" cy="34004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56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Liberation Mono">
    <w:altName w:val="Courier New"/>
    <w:charset w:val="01"/>
    <w:family w:val="modern"/>
    <w:pitch w:val="fixed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Writer</Template>
  <TotalTime>4</TotalTime>
  <Application>LibreOffice/7.3.7.2$Linux_X86_64 LibreOffice_project/30$Build-2</Application>
  <AppVersion>15.0000</AppVersion>
  <Pages>2</Pages>
  <Words>87</Words>
  <Characters>778</Characters>
  <CharactersWithSpaces>849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2024-10-20T10:33:06Z</dcterms:created>
  <dc:creator/>
  <dc:description/>
  <dc:language>en-US</dc:language>
  <cp:lastModifiedBy/>
  <dcterms:modified xsi:type="dcterms:W3CDTF">2024-10-20T10:37:51Z</dcterms:modified>
  <cp:revision>2</cp:revision>
  <dc:subject/>
  <dc:title>Writer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
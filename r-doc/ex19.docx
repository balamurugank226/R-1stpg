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INPUT: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#set the parameter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#total number of matches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n &lt;- 20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#probability of success in a individual match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p &lt;- 0.6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#lower limit for success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lower_limit &lt;- 10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#Calculate the PMF for success within the lower limit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pmf &lt;- dbinom(lower_limit, size = n, prob = p)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#Calculate the CDF for success within the lower limit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cdf &lt;- pbinom(lower_limit, size = n, prob = p)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#Print the Results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cat("PMF :",pmf,"\n")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cat("CDF :",cdf,"\n")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cat("PMF :",pmf,"\n")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PMF : 0.1171416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cat("CDF :",cdf,"\n")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CDF : 0.2446628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2</TotalTime>
  <Application>LibreOffice/7.3.7.2$Linux_X86_64 LibreOffice_project/30$Build-2</Application>
  <AppVersion>15.0000</AppVersion>
  <Pages>1</Pages>
  <Words>84</Words>
  <Characters>426</Characters>
  <CharactersWithSpaces>492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2024-10-20T10:15:17Z</dcterms:created>
  <dc:creator/>
  <dc:description/>
  <dc:language>en-US</dc:language>
  <cp:lastModifiedBy/>
  <dcterms:modified xsi:type="dcterms:W3CDTF">2024-10-20T10:17:51Z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
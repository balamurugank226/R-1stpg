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INPUT: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#Truncated Binomial Distribution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 &lt;- 5 # Number of trails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 &lt;- 1/3 # Probability of success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q &lt;- 1-p # Probability of failure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#Simulate data from the truncated binomial distribution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num_samples &lt;- 1000 # Number of samples to generate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samples &lt;- rbinom(num_samples,n,p)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truncated_samples &lt;- samples[samples&gt;0] #Truncated at zero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#Calculate Mean and Variance of the truncated distribution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mean_truncated &lt;- mean(truncated_samples)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variance_truncated &lt;- var(truncated_samples)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#Plot the histogran of the truncated samples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hist(truncated_samples,main="Truncated Binomial Distribution",xlab="Values",ylab="Frequency")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#Print Mean and Variance of the truncated distribution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cat("Mean (Truncated) :",mean_truncated,"\n")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cat("Variance (Truncated) :",variance_truncated,"\n")</w:t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 cat("Mean (Truncated) :",mean_truncated,"\n")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Mean (Truncated) : 1.964733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 cat("Variance (Truncated) :",variance_truncated,"\n")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Variance (Truncated) : 0.8062719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349885</wp:posOffset>
            </wp:positionH>
            <wp:positionV relativeFrom="paragraph">
              <wp:posOffset>635</wp:posOffset>
            </wp:positionV>
            <wp:extent cx="4353560" cy="3400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Writer</Template>
  <TotalTime>4</TotalTime>
  <Application>LibreOffice/7.3.7.2$Linux_X86_64 LibreOffice_project/30$Build-2</Application>
  <AppVersion>15.0000</AppVersion>
  <Pages>2</Pages>
  <Words>105</Words>
  <Characters>844</Characters>
  <CharactersWithSpaces>929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2024-10-20T10:18:08Z</dcterms:created>
  <dc:creator/>
  <dc:description/>
  <dc:language>en-US</dc:language>
  <cp:lastModifiedBy/>
  <dcterms:modified xsi:type="dcterms:W3CDTF">2024-10-20T10:22:57Z</dcterms:modified>
  <cp:revision>3</cp:revision>
  <dc:subject/>
  <dc:title>Writer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
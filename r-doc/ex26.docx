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#Set the seed for reproducibility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set.seed(123)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#Generate 80 random reaction times from a normal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reaction_times &lt;- rnorm(80,mean=500,sd=100)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#Ensure the values are within the specified range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reaction_times &lt;- pmax(pmin(reaction_times,800),200)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#Display the generated reaction times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print(reaction_times)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print(reaction_times)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[1] 443.9524 476.9823 655.8708 507.0508 512.9288 671.5065 546.0916 373.4939 431.3147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[10] 455.4338 622.4082 535.9814 540.0771 511.0683 444.4159 678.6913 549.7850 303.3383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[19] 570.1356 452.7209 393.2176 478.2025 397.3996 427.1109 437.4961 331.3307 583.7787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[28] 515.3373 386.1863 625.3815 542.6464 470.4929 589.5126 587.8133 582.1581 568.8640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[37] 555.3918 493.8088 469.4037 461.9529 430.5293 479.2083 373.4604 716.8956 620.7962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[46] 387.6891 459.7115 453.3345 577.9965 491.6631 525.3319 497.1453 495.7130 636.8602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[55] 477.4229 651.6471 345.1247 558.4614 512.3854 521.5942 537.9639 449.7677 466.6793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[64] 398.1425 392.8209 530.3529 544.8210 505.3004 592.2267 705.0085 450.8969 269.0831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[73] 600.5739 429.0799 431.1991 602.5571 471.5227 377.9282 518.1303 486.1109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2</TotalTime>
  <Application>LibreOffice/7.3.7.2$Linux_X86_64 LibreOffice_project/30$Build-2</Application>
  <AppVersion>15.0000</AppVersion>
  <Pages>1</Pages>
  <Words>128</Words>
  <Characters>992</Characters>
  <CharactersWithSpaces>1101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2024-10-20T10:53:48Z</dcterms:created>
  <dc:creator/>
  <dc:description/>
  <dc:language>en-US</dc:language>
  <cp:lastModifiedBy/>
  <dcterms:modified xsi:type="dcterms:W3CDTF">2024-10-20T10:55:50Z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
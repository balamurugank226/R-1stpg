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INPUT: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#Given the parameter (lambda)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lambda &lt;- 0.2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#Calculate Mean(Expected Value)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mean_value &lt;- 1/lambda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mean_value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#Calculate Variance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variance_value &lt;- 1/(lambda^2)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variance_value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#Generate random samples from the exponential distribution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sample_size &lt;- 1000 #You can adjust the sample size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samples &lt;- rexp(sample_size,rate = lambda)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#Create a Histogram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  <w:t>hist(samples,breaks=20,main="Exponential Distribution Histogram")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</w:rPr>
      </w:pPr>
      <w:r>
        <w:rPr>
          <w:rFonts w:ascii="Times New Roman" w:hAnsi="Times New Roman"/>
          <w:b/>
          <w:bCs/>
          <w:sz w:val="30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mean_value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5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variance_value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[1] 25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3560" cy="3400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4</TotalTime>
  <Application>LibreOffice/7.3.7.2$Linux_X86_64 LibreOffice_project/30$Build-2</Application>
  <AppVersion>15.0000</AppVersion>
  <Pages>2</Pages>
  <Words>57</Words>
  <Characters>417</Characters>
  <CharactersWithSpaces>455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2024-10-19T20:55:41Z</dcterms:created>
  <dc:creator/>
  <dc:description/>
  <dc:language>en-US</dc:language>
  <cp:lastModifiedBy/>
  <dcterms:modified xsi:type="dcterms:W3CDTF">2024-10-19T21:00:08Z</dcterms:modified>
  <cp:revision>2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
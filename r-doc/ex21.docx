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INPUT: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#Set lambda to 3(max complaints per week)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lambda &lt;- 3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#Generate a sequence of possible complain counts (0-3)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complaint_counts &lt;- 0:3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#Calculate the possibilities for each count using the poisson distribution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probabilities &lt;- dpois(complaint_counts,lambda)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#print the probabilities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print(probabilities)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OUTPUT:</w:t>
      </w:r>
    </w:p>
    <w:p>
      <w:pPr>
        <w:pStyle w:val="Normal"/>
        <w:rPr>
          <w:rFonts w:ascii="Times New Roman" w:hAnsi="Times New Roman"/>
          <w:b/>
          <w:b/>
          <w:bCs/>
          <w:sz w:val="30"/>
          <w:szCs w:val="26"/>
        </w:rPr>
      </w:pPr>
      <w:r>
        <w:rPr>
          <w:rFonts w:ascii="Times New Roman" w:hAnsi="Times New Roman"/>
          <w:b/>
          <w:bCs/>
          <w:sz w:val="30"/>
          <w:szCs w:val="26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 print(probabilities)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[1] 0.04978707 0.14936121 0.22404181 0.22404181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Writer</Template>
  <TotalTime>5</TotalTime>
  <Application>LibreOffice/7.3.7.2$Linux_X86_64 LibreOffice_project/30$Build-2</Application>
  <AppVersion>15.0000</AppVersion>
  <Pages>1</Pages>
  <Words>47</Words>
  <Characters>341</Characters>
  <CharactersWithSpaces>377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2024-10-20T10:25:00Z</dcterms:created>
  <dc:creator/>
  <dc:description/>
  <dc:language>en-US</dc:language>
  <cp:lastModifiedBy/>
  <dcterms:modified xsi:type="dcterms:W3CDTF">2024-10-20T10:30:49Z</dcterms:modified>
  <cp:revision>3</cp:revision>
  <dc:subject/>
  <dc:title>Writer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
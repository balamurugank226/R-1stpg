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#Set the number of teams and matches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num_teams &lt;- 50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num_matches_per_team &lt;- 20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#Generate random success rates for each team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success_rates &lt;- runif(num_teams,min=0.2,max=0.8)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#Simulate outcomes for each team using a compound binomial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team_outcomes &lt;- sapply(success_rates,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function(p)rbinom(num_matches_per_team,size=50,prob=p))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#Print the simulated outcomes for the first team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print(team_outcomes[1])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print(team_outcomes[1])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[1] 25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6</TotalTime>
  <Application>LibreOffice/7.3.7.2$Linux_X86_64 LibreOffice_project/30$Build-2</Application>
  <AppVersion>15.0000</AppVersion>
  <Pages>1</Pages>
  <Words>52</Words>
  <Characters>411</Characters>
  <CharactersWithSpaces>469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2024-10-20T10:41:39Z</dcterms:created>
  <dc:creator/>
  <dc:description/>
  <dc:language>en-US</dc:language>
  <cp:lastModifiedBy/>
  <dcterms:modified xsi:type="dcterms:W3CDTF">2024-10-20T10:47:49Z</dcterms:modified>
  <cp:revision>3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
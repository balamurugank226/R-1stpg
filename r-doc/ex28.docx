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#Generate a sample dataset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set.seed(456)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sample_data &lt;- rgamma(500,shape=2,rate=0.5)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#Calculate the 7th order statistic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seventh_order_statistic &lt;- sort(sample_data)[7]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#Generate quantiles for the 7th order statistic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quantiles &lt;- qgamma(ppoints(500),shape=2,rate=0.5)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#Plot the distribution of the 7th order statistic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hist(quantiles,breaks=30,col="lightgreen",main="Distribution of 7th order statistic",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     </w:t>
      </w:r>
      <w:r>
        <w:rPr>
          <w:rFonts w:ascii="Times New Roman" w:hAnsi="Times New Roman"/>
          <w:sz w:val="26"/>
          <w:szCs w:val="24"/>
        </w:rPr>
        <w:t>xlab="Value")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abline(v=seventh_order_statistic,col="blue",lwd=2)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359410</wp:posOffset>
            </wp:positionH>
            <wp:positionV relativeFrom="paragraph">
              <wp:posOffset>152400</wp:posOffset>
            </wp:positionV>
            <wp:extent cx="4353560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1</TotalTime>
  <Application>LibreOffice/7.3.7.2$Linux_X86_64 LibreOffice_project/30$Build-2</Application>
  <AppVersion>15.0000</AppVersion>
  <Pages>1</Pages>
  <Words>43</Words>
  <Characters>440</Characters>
  <CharactersWithSpaces>475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2024-10-20T10:58:23Z</dcterms:created>
  <dc:creator/>
  <dc:description/>
  <dc:language>en-US</dc:language>
  <cp:lastModifiedBy/>
  <dcterms:modified xsi:type="dcterms:W3CDTF">2024-10-20T11:00:01Z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
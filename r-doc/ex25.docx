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#Set the parameters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#Average numbr of complaints per week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lambda &lt;- 2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#Maximum number of complaints per week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max_complaints &lt;- 3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#Number of weeks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num_weeks &lt;- 60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#Generate compound poisson distribution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complaints_per_week &lt;- pmin(rpois(num_weeks,lambda),max_complaints)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#Display the results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print(complaints_per_week)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print(complaints_per_week)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[1] 2 1 1 3 1 3 1 0 1 3 2 3 1 0 1 0 0 1 0 2 1 2 1 1 1 3 3 0 3 3 0 3 2 1 3 1 0 3 1 2 1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[42] 1 2 3 3 1 3 2 3 1 3 2 2 0 2 3 1 2 2 0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4</TotalTime>
  <Application>LibreOffice/7.3.7.2$Linux_X86_64 LibreOffice_project/30$Build-2</Application>
  <AppVersion>15.0000</AppVersion>
  <Pages>1</Pages>
  <Words>104</Words>
  <Characters>387</Characters>
  <CharactersWithSpaces>476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2024-10-20T10:49:15Z</dcterms:created>
  <dc:creator/>
  <dc:description/>
  <dc:language>en-US</dc:language>
  <cp:lastModifiedBy/>
  <dcterms:modified xsi:type="dcterms:W3CDTF">2024-10-20T10:53:16Z</dcterms:modified>
  <cp:revision>3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